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A48A9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8A9" w:rsidRDefault="003A48A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3A48A9" w:rsidRDefault="000A43F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8A9" w:rsidRDefault="003A48A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A48A9" w:rsidRDefault="003A48A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A48A9" w:rsidRDefault="000A43F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A48A9" w:rsidRDefault="003A48A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A48A9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8A9" w:rsidRDefault="003A48A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A48A9" w:rsidRDefault="000A43F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A48A9" w:rsidRDefault="003A48A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8A9" w:rsidRDefault="003A48A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A48A9" w:rsidRDefault="000A43F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A48A9" w:rsidRDefault="003A48A9">
      <w:pPr>
        <w:pStyle w:val="Standard"/>
      </w:pPr>
    </w:p>
    <w:p w:rsidR="003A48A9" w:rsidRDefault="003A48A9">
      <w:pPr>
        <w:pStyle w:val="Standard"/>
      </w:pPr>
    </w:p>
    <w:p w:rsidR="003A48A9" w:rsidRDefault="000A43F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A48A9" w:rsidRDefault="000A43F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3A48A9" w:rsidRDefault="000A43F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BE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A48A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A48A9" w:rsidRDefault="000A43F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37F7" w:rsidRDefault="003637F7">
            <w:pPr>
              <w:pStyle w:val="TableContents"/>
              <w:ind w:left="629"/>
            </w:pPr>
          </w:p>
          <w:p w:rsidR="003A48A9" w:rsidRPr="003637F7" w:rsidRDefault="003637F7" w:rsidP="003637F7">
            <w:r>
              <w:t xml:space="preserve">     Cruz Carlon Juan Alfredo</w:t>
            </w:r>
          </w:p>
        </w:tc>
      </w:tr>
      <w:tr w:rsidR="003A48A9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A48A9" w:rsidRDefault="000A43F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37F7" w:rsidRDefault="003637F7">
            <w:pPr>
              <w:pStyle w:val="TableContents"/>
              <w:ind w:left="629"/>
            </w:pPr>
          </w:p>
          <w:p w:rsidR="003637F7" w:rsidRDefault="003637F7" w:rsidP="003637F7"/>
          <w:p w:rsidR="003A48A9" w:rsidRPr="003637F7" w:rsidRDefault="003637F7" w:rsidP="003637F7">
            <w:r>
              <w:t xml:space="preserve">     Fundamentos de Programación</w:t>
            </w:r>
          </w:p>
        </w:tc>
      </w:tr>
      <w:tr w:rsidR="003A48A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A48A9" w:rsidRDefault="000A43F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37F7" w:rsidRDefault="003637F7">
            <w:pPr>
              <w:pStyle w:val="TableContents"/>
              <w:ind w:left="629"/>
            </w:pPr>
          </w:p>
          <w:p w:rsidR="003A48A9" w:rsidRPr="003637F7" w:rsidRDefault="003637F7" w:rsidP="003637F7">
            <w:r>
              <w:t xml:space="preserve">       1107</w:t>
            </w:r>
          </w:p>
        </w:tc>
      </w:tr>
      <w:tr w:rsidR="003A48A9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A48A9" w:rsidRDefault="000A43F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TableContents"/>
              <w:ind w:left="629"/>
            </w:pPr>
          </w:p>
        </w:tc>
      </w:tr>
      <w:tr w:rsidR="003A48A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A48A9" w:rsidRDefault="000A43F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37F7" w:rsidRDefault="003637F7">
            <w:pPr>
              <w:pStyle w:val="TableContents"/>
              <w:ind w:left="629"/>
            </w:pPr>
          </w:p>
          <w:p w:rsidR="003A48A9" w:rsidRPr="003637F7" w:rsidRDefault="003637F7" w:rsidP="003637F7">
            <w:r>
              <w:t xml:space="preserve">     Diaz Martinez Karla Lisset</w:t>
            </w:r>
          </w:p>
        </w:tc>
      </w:tr>
      <w:tr w:rsidR="003A48A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TableContents"/>
              <w:ind w:left="629"/>
            </w:pPr>
          </w:p>
        </w:tc>
      </w:tr>
      <w:tr w:rsidR="003A48A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TableContents"/>
              <w:ind w:left="629"/>
            </w:pPr>
          </w:p>
        </w:tc>
      </w:tr>
      <w:tr w:rsidR="003A48A9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A48A9" w:rsidRDefault="000A43F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37F7" w:rsidRDefault="003637F7">
            <w:pPr>
              <w:pStyle w:val="TableContents"/>
              <w:ind w:left="629"/>
            </w:pPr>
          </w:p>
          <w:p w:rsidR="003A48A9" w:rsidRPr="003637F7" w:rsidRDefault="003637F7" w:rsidP="003637F7">
            <w:r>
              <w:t xml:space="preserve">       2018 - 1</w:t>
            </w:r>
          </w:p>
        </w:tc>
      </w:tr>
      <w:tr w:rsidR="003A48A9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A48A9" w:rsidRDefault="000A43F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37F7" w:rsidRDefault="003637F7">
            <w:pPr>
              <w:pStyle w:val="TableContents"/>
              <w:ind w:left="629"/>
            </w:pPr>
          </w:p>
          <w:p w:rsidR="003A48A9" w:rsidRPr="003637F7" w:rsidRDefault="003637F7" w:rsidP="003637F7">
            <w:r>
              <w:t xml:space="preserve">      12 de octubre, 2017</w:t>
            </w:r>
          </w:p>
        </w:tc>
      </w:tr>
      <w:tr w:rsidR="003A48A9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A48A9" w:rsidRDefault="000A43F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TableContents"/>
              <w:ind w:left="629"/>
            </w:pPr>
          </w:p>
        </w:tc>
      </w:tr>
      <w:tr w:rsidR="003A48A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8A9" w:rsidRDefault="003A48A9">
            <w:pPr>
              <w:pStyle w:val="TableContents"/>
              <w:ind w:left="629"/>
            </w:pPr>
          </w:p>
        </w:tc>
      </w:tr>
    </w:tbl>
    <w:p w:rsidR="003A48A9" w:rsidRDefault="003637F7">
      <w:pPr>
        <w:pStyle w:val="Standard"/>
        <w:rPr>
          <w:rFonts w:ascii="Calibri" w:hAnsi="Calibri"/>
          <w:color w:val="000000"/>
          <w:sz w:val="52"/>
        </w:rPr>
      </w:pPr>
      <w:r>
        <w:t xml:space="preserve">                                                             </w:t>
      </w:r>
      <w:r w:rsidR="000A43F3">
        <w:rPr>
          <w:rFonts w:ascii="Calibri" w:hAnsi="Calibri"/>
          <w:color w:val="000000"/>
          <w:sz w:val="52"/>
        </w:rPr>
        <w:tab/>
        <w:t>CALIFICACIÓN: __________</w:t>
      </w:r>
    </w:p>
    <w:p w:rsidR="003A48A9" w:rsidRDefault="003A48A9">
      <w:pPr>
        <w:pStyle w:val="Standard"/>
      </w:pPr>
    </w:p>
    <w:p w:rsidR="003637F7" w:rsidRDefault="003637F7" w:rsidP="003637F7">
      <w:pPr>
        <w:pStyle w:val="Standard"/>
        <w:rPr>
          <w:lang w:val="es-MX"/>
        </w:rPr>
      </w:pPr>
      <w:r>
        <w:rPr>
          <w:lang w:val="es-MX"/>
        </w:rPr>
        <w:lastRenderedPageBreak/>
        <w:t>SEUDOCODIGO DE SUMA.</w:t>
      </w:r>
    </w:p>
    <w:p w:rsidR="003637F7" w:rsidRDefault="003637F7" w:rsidP="003637F7">
      <w:pPr>
        <w:pStyle w:val="Standard"/>
        <w:rPr>
          <w:lang w:val="es-MX"/>
        </w:rPr>
      </w:pPr>
    </w:p>
    <w:p w:rsidR="003637F7" w:rsidRDefault="003637F7" w:rsidP="003637F7">
      <w:pPr>
        <w:pStyle w:val="Standard"/>
        <w:rPr>
          <w:lang w:val="es-MX"/>
        </w:rPr>
      </w:pPr>
    </w:p>
    <w:p w:rsidR="003637F7" w:rsidRDefault="003637F7" w:rsidP="003637F7">
      <w:pPr>
        <w:pStyle w:val="Standard"/>
        <w:rPr>
          <w:lang w:val="es-MX"/>
        </w:rPr>
      </w:pP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>INICIO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</w:t>
      </w:r>
      <w:r>
        <w:rPr>
          <w:lang w:val="es-MX"/>
        </w:rPr>
        <w:t>n</w:t>
      </w:r>
      <w:r w:rsidRPr="003637F7">
        <w:rPr>
          <w:lang w:val="es-MX"/>
        </w:rPr>
        <w:t>úmero[3] : ENTERO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 </w:t>
      </w:r>
      <w:r>
        <w:rPr>
          <w:lang w:val="es-MX"/>
        </w:rPr>
        <w:t xml:space="preserve"> </w:t>
      </w:r>
      <w:r w:rsidRPr="003637F7">
        <w:rPr>
          <w:lang w:val="es-MX"/>
        </w:rPr>
        <w:t xml:space="preserve"> número[0] : = 9; a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  </w:t>
      </w:r>
      <w:r>
        <w:rPr>
          <w:lang w:val="es-MX"/>
        </w:rPr>
        <w:t xml:space="preserve"> </w:t>
      </w:r>
      <w:r w:rsidRPr="003637F7">
        <w:rPr>
          <w:lang w:val="es-MX"/>
        </w:rPr>
        <w:t>número[1] : = 7; b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  </w:t>
      </w:r>
      <w:r>
        <w:rPr>
          <w:lang w:val="es-MX"/>
        </w:rPr>
        <w:t xml:space="preserve"> </w:t>
      </w:r>
      <w:r w:rsidRPr="003637F7">
        <w:rPr>
          <w:lang w:val="es-MX"/>
        </w:rPr>
        <w:t>número[2] : = 2; c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>Inicio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ESCRIBIR: “Este programa incrementa en 1 un número de 3 dígitos”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ESCRIBIR: “Dame el primer digito de tu número” 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LEER: número[0]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ESCRIBIR: “Dame el segundo digito de tu número” 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LEER: número[1] 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ESCRIBIR: “Dame el tercer digito de tu número” 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LEER: número[2]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SI  número[2]=9  y  número[1]=9 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>ENTONCES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  número[2]=0 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  número[1]=0  y  a+1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ESCRIBIR: “Resultado”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  [a + 1, número[1]=0, número[2]=0]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SI  número[1]=9   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>ENTONCES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  número[2]=0 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  número[1]+1  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  número[2]=0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ESCRIBIR: “Resultado”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  [número[0], número[2]+1, número[2]=0]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SI número[2]&lt;&gt;9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>ENTONCES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  número[2]+1</w:t>
      </w:r>
    </w:p>
    <w:p w:rsidR="003637F7" w:rsidRPr="003637F7" w:rsidRDefault="003637F7" w:rsidP="003637F7">
      <w:pPr>
        <w:pStyle w:val="Standard"/>
        <w:rPr>
          <w:lang w:val="es-MX"/>
        </w:rPr>
      </w:pPr>
      <w:r w:rsidRPr="003637F7">
        <w:rPr>
          <w:lang w:val="es-MX"/>
        </w:rPr>
        <w:t xml:space="preserve">     ESCRIBIR: "Resultado"</w:t>
      </w:r>
    </w:p>
    <w:p w:rsidR="003637F7" w:rsidRDefault="003637F7" w:rsidP="003637F7">
      <w:pPr>
        <w:pStyle w:val="Standard"/>
      </w:pPr>
      <w:r w:rsidRPr="003637F7">
        <w:rPr>
          <w:lang w:val="es-MX"/>
        </w:rPr>
        <w:t xml:space="preserve">       </w:t>
      </w:r>
      <w:r>
        <w:t>[núme</w:t>
      </w:r>
      <w:bookmarkStart w:id="0" w:name="_GoBack"/>
      <w:bookmarkEnd w:id="0"/>
      <w:r>
        <w:t>ro[0], número[1], número[2]+1]</w:t>
      </w:r>
    </w:p>
    <w:p w:rsidR="003637F7" w:rsidRDefault="003637F7" w:rsidP="003637F7">
      <w:pPr>
        <w:pStyle w:val="Standard"/>
      </w:pPr>
      <w:r>
        <w:t>FIN</w:t>
      </w:r>
    </w:p>
    <w:p w:rsidR="003637F7" w:rsidRDefault="003637F7" w:rsidP="003637F7">
      <w:pPr>
        <w:pStyle w:val="Standard"/>
      </w:pPr>
      <w:r>
        <w:t xml:space="preserve">  FIN</w:t>
      </w:r>
    </w:p>
    <w:p w:rsidR="003637F7" w:rsidRDefault="003637F7" w:rsidP="003637F7">
      <w:pPr>
        <w:pStyle w:val="Standard"/>
      </w:pPr>
      <w:r>
        <w:t xml:space="preserve">        </w:t>
      </w:r>
    </w:p>
    <w:p w:rsidR="003637F7" w:rsidRDefault="003637F7" w:rsidP="003637F7">
      <w:pPr>
        <w:pStyle w:val="Standard"/>
      </w:pPr>
      <w:r>
        <w:t xml:space="preserve">         </w:t>
      </w:r>
    </w:p>
    <w:sectPr w:rsidR="003637F7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3F3" w:rsidRDefault="000A43F3">
      <w:r>
        <w:separator/>
      </w:r>
    </w:p>
  </w:endnote>
  <w:endnote w:type="continuationSeparator" w:id="0">
    <w:p w:rsidR="000A43F3" w:rsidRDefault="000A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3F3" w:rsidRDefault="000A43F3">
      <w:r>
        <w:rPr>
          <w:color w:val="000000"/>
        </w:rPr>
        <w:separator/>
      </w:r>
    </w:p>
  </w:footnote>
  <w:footnote w:type="continuationSeparator" w:id="0">
    <w:p w:rsidR="000A43F3" w:rsidRDefault="000A4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A48A9"/>
    <w:rsid w:val="000A43F3"/>
    <w:rsid w:val="00266E87"/>
    <w:rsid w:val="003637F7"/>
    <w:rsid w:val="003A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31ABA-E35A-4A41-A917-B9D0DE6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Maria t</cp:lastModifiedBy>
  <cp:revision>2</cp:revision>
  <dcterms:created xsi:type="dcterms:W3CDTF">2017-10-12T21:22:00Z</dcterms:created>
  <dcterms:modified xsi:type="dcterms:W3CDTF">2017-10-12T21:22:00Z</dcterms:modified>
</cp:coreProperties>
</file>